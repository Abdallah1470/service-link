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9C0DF" w14:textId="400FA49D" w:rsidR="00076856" w:rsidRPr="00874AA1" w:rsidRDefault="0032784C" w:rsidP="00874AA1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326AA8" wp14:editId="3EDF8B38">
            <wp:simplePos x="0" y="0"/>
            <wp:positionH relativeFrom="column">
              <wp:posOffset>-419100</wp:posOffset>
            </wp:positionH>
            <wp:positionV relativeFrom="paragraph">
              <wp:posOffset>-493818</wp:posOffset>
            </wp:positionV>
            <wp:extent cx="993825" cy="914400"/>
            <wp:effectExtent l="0" t="0" r="0" b="0"/>
            <wp:wrapNone/>
            <wp:docPr id="157561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B0FDB8" wp14:editId="332AE6B7">
            <wp:simplePos x="0" y="0"/>
            <wp:positionH relativeFrom="column">
              <wp:posOffset>5232400</wp:posOffset>
            </wp:positionH>
            <wp:positionV relativeFrom="paragraph">
              <wp:posOffset>-612988</wp:posOffset>
            </wp:positionV>
            <wp:extent cx="1337733" cy="1337733"/>
            <wp:effectExtent l="0" t="0" r="0" b="0"/>
            <wp:wrapNone/>
            <wp:docPr id="198494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28" cy="134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6558DEA3" w14:textId="126C7825" w:rsidR="00076856" w:rsidRPr="00874AA1" w:rsidRDefault="0050656D" w:rsidP="00874AA1">
      <w:pPr>
        <w:pStyle w:val="Title"/>
      </w:pPr>
      <w:r>
        <w:t>Service Link</w:t>
      </w:r>
    </w:p>
    <w:p w14:paraId="1D61F2D3" w14:textId="77777777" w:rsidR="00563FE4" w:rsidRPr="00874AA1" w:rsidRDefault="00000000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C2A3B63E0CF34D20882B661D3173843C"/>
          </w:placeholder>
          <w:temporary/>
          <w:showingPlcHdr/>
          <w15:appearance w15:val="hidden"/>
        </w:sdtPr>
        <w:sdtContent>
          <w:r w:rsidR="00874AA1" w:rsidRPr="00874AA1">
            <w:t>Project Overview:</w:t>
          </w:r>
        </w:sdtContent>
      </w:sdt>
    </w:p>
    <w:p w14:paraId="51AD59CD" w14:textId="449EEBEC" w:rsidR="00563FE4" w:rsidRPr="00874AA1" w:rsidRDefault="0050656D" w:rsidP="00874AA1">
      <w:r w:rsidRPr="0050656D">
        <w:rPr>
          <w:b/>
          <w:bCs/>
        </w:rPr>
        <w:t>Service Link</w:t>
      </w:r>
      <w:r w:rsidRPr="0050656D">
        <w:t xml:space="preserve"> is your go-to app for hiring trusted freelancers across a wide range of physical services. Whether you need a skilled craftsman, a legal advisor, or a medical professional, Supporter connects you with verified experts ready to assist with your needs. You can also showcase your own skills and offer your services to others, creating a community of reliable professionals and clients. With Service Link, finding and offering professional help has never been easier.</w:t>
      </w:r>
    </w:p>
    <w:p w14:paraId="025ADC73" w14:textId="5FDA286C" w:rsidR="00563FE4" w:rsidRPr="00874AA1" w:rsidRDefault="0050656D" w:rsidP="00874AA1">
      <w:pPr>
        <w:pStyle w:val="Heading1"/>
      </w:pPr>
      <w:r>
        <w:t>Members</w:t>
      </w:r>
    </w:p>
    <w:p w14:paraId="72C7EC7C" w14:textId="336739BD" w:rsidR="00563FE4" w:rsidRPr="00874AA1" w:rsidRDefault="0050656D" w:rsidP="00874AA1">
      <w:pPr>
        <w:pStyle w:val="ListBullet"/>
      </w:pPr>
      <w:r w:rsidRPr="0050656D">
        <w:t>Abdallah Amin Ibrahim</w:t>
      </w:r>
    </w:p>
    <w:p w14:paraId="7AC8408A" w14:textId="6F3268AD" w:rsidR="001E3ADA" w:rsidRPr="00874AA1" w:rsidRDefault="0050656D" w:rsidP="00874AA1">
      <w:pPr>
        <w:pStyle w:val="ListBullet"/>
      </w:pPr>
      <w:proofErr w:type="spellStart"/>
      <w:r w:rsidRPr="0050656D">
        <w:t>Kerollos</w:t>
      </w:r>
      <w:proofErr w:type="spellEnd"/>
      <w:r w:rsidRPr="0050656D">
        <w:t xml:space="preserve"> </w:t>
      </w:r>
      <w:proofErr w:type="spellStart"/>
      <w:r w:rsidRPr="0050656D">
        <w:t>Nageh</w:t>
      </w:r>
      <w:proofErr w:type="spellEnd"/>
      <w:r w:rsidRPr="0050656D">
        <w:t xml:space="preserve"> </w:t>
      </w:r>
      <w:proofErr w:type="spellStart"/>
      <w:r w:rsidRPr="0050656D">
        <w:t>Gabrah</w:t>
      </w:r>
      <w:proofErr w:type="spellEnd"/>
    </w:p>
    <w:p w14:paraId="6F60E9D6" w14:textId="02D010C9" w:rsidR="00563FE4" w:rsidRDefault="0050656D" w:rsidP="00874AA1">
      <w:pPr>
        <w:pStyle w:val="ListBullet"/>
      </w:pPr>
      <w:r w:rsidRPr="0050656D">
        <w:t xml:space="preserve">Sofian Moaz Abd </w:t>
      </w:r>
      <w:proofErr w:type="spellStart"/>
      <w:r w:rsidRPr="0050656D">
        <w:t>Elmohsen</w:t>
      </w:r>
      <w:proofErr w:type="spellEnd"/>
    </w:p>
    <w:p w14:paraId="15A7D815" w14:textId="24F039DE" w:rsidR="0050656D" w:rsidRPr="00874AA1" w:rsidRDefault="0050656D" w:rsidP="00874AA1">
      <w:pPr>
        <w:pStyle w:val="ListBullet"/>
      </w:pPr>
      <w:proofErr w:type="spellStart"/>
      <w:r w:rsidRPr="0050656D">
        <w:t>Kerollos</w:t>
      </w:r>
      <w:proofErr w:type="spellEnd"/>
      <w:r w:rsidRPr="0050656D">
        <w:t xml:space="preserve"> Gamel Samwel</w:t>
      </w:r>
    </w:p>
    <w:p w14:paraId="5050E97C" w14:textId="5C159C93" w:rsidR="00044941" w:rsidRPr="00874AA1" w:rsidRDefault="00044941" w:rsidP="00874AA1"/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35DD6" w14:textId="77777777" w:rsidR="002A6EA9" w:rsidRDefault="002A6EA9" w:rsidP="00524988">
      <w:pPr>
        <w:spacing w:after="0" w:line="240" w:lineRule="auto"/>
      </w:pPr>
      <w:r>
        <w:separator/>
      </w:r>
    </w:p>
  </w:endnote>
  <w:endnote w:type="continuationSeparator" w:id="0">
    <w:p w14:paraId="2B865B05" w14:textId="77777777" w:rsidR="002A6EA9" w:rsidRDefault="002A6EA9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499F4" w14:textId="77777777" w:rsidR="002A6EA9" w:rsidRDefault="002A6EA9" w:rsidP="00524988">
      <w:pPr>
        <w:spacing w:after="0" w:line="240" w:lineRule="auto"/>
      </w:pPr>
      <w:r>
        <w:separator/>
      </w:r>
    </w:p>
  </w:footnote>
  <w:footnote w:type="continuationSeparator" w:id="0">
    <w:p w14:paraId="54BF2CD0" w14:textId="77777777" w:rsidR="002A6EA9" w:rsidRDefault="002A6EA9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53817">
    <w:abstractNumId w:val="3"/>
  </w:num>
  <w:num w:numId="2" w16cid:durableId="63921172">
    <w:abstractNumId w:val="2"/>
  </w:num>
  <w:num w:numId="3" w16cid:durableId="228349614">
    <w:abstractNumId w:val="1"/>
  </w:num>
  <w:num w:numId="4" w16cid:durableId="107855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6D"/>
    <w:rsid w:val="00044941"/>
    <w:rsid w:val="00076856"/>
    <w:rsid w:val="00097C80"/>
    <w:rsid w:val="00151A42"/>
    <w:rsid w:val="001E3ADA"/>
    <w:rsid w:val="002261A4"/>
    <w:rsid w:val="002A6EA9"/>
    <w:rsid w:val="002F1EA7"/>
    <w:rsid w:val="003169C1"/>
    <w:rsid w:val="0032784C"/>
    <w:rsid w:val="00432A3E"/>
    <w:rsid w:val="00481FAD"/>
    <w:rsid w:val="00483FFD"/>
    <w:rsid w:val="0050656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74AA1"/>
    <w:rsid w:val="00D808D2"/>
    <w:rsid w:val="00E558BE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40F60"/>
  <w15:chartTrackingRefBased/>
  <w15:docId w15:val="{016D0843-A599-45EC-AA27-883103B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ll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A3B63E0CF34D20882B661D31738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2717-AA69-449F-A7AF-5DE831BC7C6B}"/>
      </w:docPartPr>
      <w:docPartBody>
        <w:p w:rsidR="00000000" w:rsidRDefault="00000000">
          <w:pPr>
            <w:pStyle w:val="C2A3B63E0CF34D20882B661D3173843C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71"/>
    <w:rsid w:val="004E6271"/>
    <w:rsid w:val="00E5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47CE643744FC9AF0A66D5AB41C506">
    <w:name w:val="43047CE643744FC9AF0A66D5AB41C506"/>
  </w:style>
  <w:style w:type="paragraph" w:customStyle="1" w:styleId="98FB4AAF8EB34F9D84263532FDE1DF86">
    <w:name w:val="98FB4AAF8EB34F9D84263532FDE1DF86"/>
  </w:style>
  <w:style w:type="paragraph" w:customStyle="1" w:styleId="C2A3B63E0CF34D20882B661D3173843C">
    <w:name w:val="C2A3B63E0CF34D20882B661D3173843C"/>
  </w:style>
  <w:style w:type="paragraph" w:customStyle="1" w:styleId="C5DE3971B834447AA30A163149270C4E">
    <w:name w:val="C5DE3971B834447AA30A163149270C4E"/>
  </w:style>
  <w:style w:type="paragraph" w:customStyle="1" w:styleId="DAA74FA10B114F5D9528D84D320C9972">
    <w:name w:val="DAA74FA10B114F5D9528D84D320C9972"/>
  </w:style>
  <w:style w:type="paragraph" w:customStyle="1" w:styleId="6AC1762A02974306A1FC4A0761E86085">
    <w:name w:val="6AC1762A02974306A1FC4A0761E86085"/>
  </w:style>
  <w:style w:type="paragraph" w:customStyle="1" w:styleId="FBF16E464F984E369C76E228D0FF36C1">
    <w:name w:val="FBF16E464F984E369C76E228D0FF36C1"/>
  </w:style>
  <w:style w:type="paragraph" w:customStyle="1" w:styleId="F33D30963BFF4F34869713EDB2815C99">
    <w:name w:val="F33D30963BFF4F34869713EDB2815C99"/>
  </w:style>
  <w:style w:type="paragraph" w:customStyle="1" w:styleId="52A4C2F28D9947C5B0659E3B790865BE">
    <w:name w:val="52A4C2F28D9947C5B0659E3B790865BE"/>
  </w:style>
  <w:style w:type="paragraph" w:customStyle="1" w:styleId="190D600AA1C14CA7BB4FAC2728A0E546">
    <w:name w:val="190D600AA1C14CA7BB4FAC2728A0E546"/>
  </w:style>
  <w:style w:type="paragraph" w:customStyle="1" w:styleId="07C4FBF8A93149C897C46C4600E89452">
    <w:name w:val="07C4FBF8A93149C897C46C4600E89452"/>
  </w:style>
  <w:style w:type="paragraph" w:customStyle="1" w:styleId="626275CB02824D4E978F8EDDB75E5812">
    <w:name w:val="626275CB02824D4E978F8EDDB75E5812"/>
  </w:style>
  <w:style w:type="paragraph" w:customStyle="1" w:styleId="02A45D35C6C649E3B1AC1D04F8D44DAC">
    <w:name w:val="02A45D35C6C649E3B1AC1D04F8D44DAC"/>
  </w:style>
  <w:style w:type="paragraph" w:customStyle="1" w:styleId="18D726FD9F524B1BB021EDD5B8145FF8">
    <w:name w:val="18D726FD9F524B1BB021EDD5B8145FF8"/>
  </w:style>
  <w:style w:type="paragraph" w:customStyle="1" w:styleId="E835C09F8D5E4F67A645820FEFF7E8DE">
    <w:name w:val="E835C09F8D5E4F67A645820FEFF7E8DE"/>
  </w:style>
  <w:style w:type="paragraph" w:customStyle="1" w:styleId="A3BBB7A2612A4B40A9CB6DFE0DFB63B7">
    <w:name w:val="A3BBB7A2612A4B40A9CB6DFE0DFB63B7"/>
  </w:style>
  <w:style w:type="paragraph" w:customStyle="1" w:styleId="BF00B36747A1455E84E1061AAFAEF472">
    <w:name w:val="BF00B36747A1455E84E1061AAFAEF472"/>
  </w:style>
  <w:style w:type="paragraph" w:customStyle="1" w:styleId="8D12B2278F4E44CB825E1ED0EAB09F28">
    <w:name w:val="8D12B2278F4E44CB825E1ED0EAB09F28"/>
  </w:style>
  <w:style w:type="paragraph" w:customStyle="1" w:styleId="21B52B88FABC44EAB8273CBB24F63493">
    <w:name w:val="21B52B88FABC44EAB8273CBB24F63493"/>
  </w:style>
  <w:style w:type="paragraph" w:customStyle="1" w:styleId="4C888017959E4A3B9BDB74DC32596F4C">
    <w:name w:val="4C888017959E4A3B9BDB74DC32596F4C"/>
  </w:style>
  <w:style w:type="paragraph" w:customStyle="1" w:styleId="1AA14FAF0E1F4DFF88480E347F96B778">
    <w:name w:val="1AA14FAF0E1F4DFF88480E347F96B778"/>
  </w:style>
  <w:style w:type="paragraph" w:customStyle="1" w:styleId="A77FE10B67FE4D798AF1C7EC38D1BC5D">
    <w:name w:val="A77FE10B67FE4D798AF1C7EC38D1BC5D"/>
  </w:style>
  <w:style w:type="paragraph" w:customStyle="1" w:styleId="A7264CC4C6114CA389F9EB8F20B75D7E">
    <w:name w:val="A7264CC4C6114CA389F9EB8F20B75D7E"/>
  </w:style>
  <w:style w:type="paragraph" w:customStyle="1" w:styleId="F1BC326D9C6843808D361281ECCD8B4D">
    <w:name w:val="F1BC326D9C6843808D361281ECCD8B4D"/>
  </w:style>
  <w:style w:type="paragraph" w:customStyle="1" w:styleId="DE7EF77428774186809FCBF9828EABE9">
    <w:name w:val="DE7EF77428774186809FCBF9828EABE9"/>
  </w:style>
  <w:style w:type="paragraph" w:customStyle="1" w:styleId="77BBFDEF174D44569CAB627ACF4FABBC">
    <w:name w:val="77BBFDEF174D44569CAB627ACF4FABBC"/>
  </w:style>
  <w:style w:type="paragraph" w:customStyle="1" w:styleId="BE6834302DBE47A0B8A695316D9B6AB7">
    <w:name w:val="BE6834302DBE47A0B8A695316D9B6A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Amin</dc:creator>
  <cp:keywords/>
  <dc:description/>
  <cp:lastModifiedBy>عبدالله امين ابراهيم جبر يوسف</cp:lastModifiedBy>
  <cp:revision>1</cp:revision>
  <dcterms:created xsi:type="dcterms:W3CDTF">2024-10-13T21:16:00Z</dcterms:created>
  <dcterms:modified xsi:type="dcterms:W3CDTF">2024-10-13T21:31:00Z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